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C0CC" w14:textId="77777777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7C001CBC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a7"/>
        <w:tblW w:w="144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3"/>
        <w:gridCol w:w="436"/>
        <w:gridCol w:w="4514"/>
        <w:gridCol w:w="436"/>
        <w:gridCol w:w="4514"/>
      </w:tblGrid>
      <w:tr w:rsidR="001C2AEC" w:rsidRPr="001C2AEC" w14:paraId="3AFBE8EE" w14:textId="77777777" w:rsidTr="005F0D89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2B5B5534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1DB25FB2" wp14:editId="05D625CD">
                  <wp:simplePos x="0" y="0"/>
                  <wp:positionH relativeFrom="column">
                    <wp:posOffset>-71120</wp:posOffset>
                  </wp:positionH>
                  <wp:positionV relativeFrom="paragraph">
                    <wp:posOffset>116840</wp:posOffset>
                  </wp:positionV>
                  <wp:extent cx="1078865" cy="1592580"/>
                  <wp:effectExtent l="0" t="0" r="6985" b="7620"/>
                  <wp:wrapNone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865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07DEF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644C360E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5AC29711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762A5B29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51F83AFD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75A3D" w:rsidRPr="001C2AEC" w14:paraId="1DDCB9D7" w14:textId="77777777" w:rsidTr="005F0D89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6D23D75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804A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35A69C5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53C84EC8" w14:textId="5013C840" w:rsidR="00910389" w:rsidRPr="00910389" w:rsidRDefault="00910389" w:rsidP="00910389">
            <w:p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A</w:t>
            </w:r>
            <w:r>
              <w:rPr>
                <w:rFonts w:eastAsiaTheme="minorEastAsia"/>
                <w:color w:val="000000" w:themeColor="text1"/>
                <w:lang w:eastAsia="zh-CN"/>
              </w:rPr>
              <w:t>s you see I’m Japanese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,</w:t>
            </w:r>
            <w:r>
              <w:rPr>
                <w:rFonts w:eastAsiaTheme="minorEastAsia"/>
                <w:color w:val="000000" w:themeColor="text1"/>
                <w:lang w:eastAsia="zh-CN"/>
              </w:rPr>
              <w:t xml:space="preserve"> so English for me is quite difficult, I can’t really understand the website page and I can’t find the things I need, so can your website be</w:t>
            </w:r>
            <w:r w:rsidR="00305F8B">
              <w:rPr>
                <w:rFonts w:eastAsiaTheme="minorEastAsia"/>
                <w:color w:val="000000" w:themeColor="text1"/>
                <w:lang w:eastAsia="zh-CN"/>
              </w:rPr>
              <w:t xml:space="preserve"> multilingual?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68329B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30E35FBE" w14:textId="1EF269D8" w:rsidR="00975A3D" w:rsidRPr="005F0D89" w:rsidRDefault="005F0D89" w:rsidP="001C2AEC">
            <w:p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I</w:t>
            </w:r>
            <w:r>
              <w:rPr>
                <w:rFonts w:eastAsiaTheme="minorEastAsia"/>
                <w:color w:val="000000" w:themeColor="text1"/>
                <w:lang w:eastAsia="zh-CN"/>
              </w:rPr>
              <w:t>n the previous software development, I was admitted to the hospi</w:t>
            </w:r>
            <w:r w:rsidR="00910389">
              <w:rPr>
                <w:rFonts w:eastAsiaTheme="minorEastAsia"/>
                <w:color w:val="000000" w:themeColor="text1"/>
                <w:lang w:eastAsia="zh-CN"/>
              </w:rPr>
              <w:t>tal due to physical problems, but I still insisted on completing the task</w:t>
            </w:r>
          </w:p>
        </w:tc>
      </w:tr>
      <w:tr w:rsidR="00975A3D" w:rsidRPr="001C2AEC" w14:paraId="1DA64A4C" w14:textId="77777777" w:rsidTr="005F0D89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7D2415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820ED4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423BE51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ED02F1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3AC7F9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BA7C10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390D6487" w14:textId="77777777" w:rsidTr="005F0D89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0F7D042E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A15FF8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8F894F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377A70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050064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58DFD83A" w14:textId="77777777" w:rsidTr="005F0D89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1D65241" w14:textId="113E21B0" w:rsidR="00975A3D" w:rsidRPr="005F0D89" w:rsidRDefault="005F0D89" w:rsidP="001C2AEC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H</w:t>
            </w:r>
            <w:r>
              <w:rPr>
                <w:rFonts w:eastAsiaTheme="minorEastAsia"/>
                <w:b/>
                <w:color w:val="000000" w:themeColor="text1"/>
                <w:lang w:eastAsia="zh-CN"/>
              </w:rPr>
              <w:t>ave you somewhat to do tomorrow, do it today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61E5ED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628D55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78D3AC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014CBE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589A4DC9" w14:textId="77777777" w:rsidTr="005F0D89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E770B74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7FF279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29E025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2CD094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EE9562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294F8FEE" w14:textId="77777777" w:rsidTr="005F0D89">
        <w:trPr>
          <w:trHeight w:val="432"/>
        </w:trPr>
        <w:tc>
          <w:tcPr>
            <w:tcW w:w="4512" w:type="dxa"/>
            <w:gridSpan w:val="2"/>
            <w:vAlign w:val="center"/>
          </w:tcPr>
          <w:p w14:paraId="32A7068A" w14:textId="0804F42A" w:rsidR="00975A3D" w:rsidRPr="005F0D89" w:rsidRDefault="005F0D89" w:rsidP="001C2AEC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H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oshino Gen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CB2B2E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E86086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6FE4CD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4D7792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C2AEC" w:rsidRPr="001C2AEC" w14:paraId="36AB1826" w14:textId="77777777" w:rsidTr="005F0D89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C51713A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0B71C120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260A9044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E4D378C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7358F48F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426CCD51" w14:textId="77777777" w:rsidTr="005F0D89">
        <w:trPr>
          <w:trHeight w:val="432"/>
        </w:trPr>
        <w:tc>
          <w:tcPr>
            <w:tcW w:w="4512" w:type="dxa"/>
            <w:gridSpan w:val="2"/>
            <w:vAlign w:val="center"/>
          </w:tcPr>
          <w:p w14:paraId="5CCA2991" w14:textId="4468C559" w:rsidR="00975A3D" w:rsidRPr="005F0D89" w:rsidRDefault="005F0D89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3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9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2A98F9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4DF78879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C3B6F4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F2826FE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975A3D" w:rsidRPr="001C2AEC" w14:paraId="61D6849A" w14:textId="77777777" w:rsidTr="005F0D89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30D7DC1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79E537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1DB90666" w14:textId="77777777" w:rsidR="00975A3D" w:rsidRDefault="005F0D89" w:rsidP="00975A3D">
            <w:p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D</w:t>
            </w:r>
            <w:r>
              <w:rPr>
                <w:rFonts w:eastAsiaTheme="minorEastAsia"/>
                <w:color w:val="000000" w:themeColor="text1"/>
                <w:lang w:eastAsia="zh-CN"/>
              </w:rPr>
              <w:t xml:space="preserve">on’t like talk very much </w:t>
            </w:r>
          </w:p>
          <w:p w14:paraId="2FF3F955" w14:textId="59D522FD" w:rsidR="005F0D89" w:rsidRPr="005F0D89" w:rsidRDefault="005F0D89" w:rsidP="00975A3D">
            <w:p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H</w:t>
            </w:r>
            <w:r>
              <w:rPr>
                <w:rFonts w:eastAsiaTheme="minorEastAsia"/>
                <w:color w:val="000000" w:themeColor="text1"/>
                <w:lang w:eastAsia="zh-CN"/>
              </w:rPr>
              <w:t>ave problem with his head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DB0FF3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A3B591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975A3D" w:rsidRPr="001C2AEC" w14:paraId="00EDC4BF" w14:textId="77777777" w:rsidTr="005F0D89">
        <w:trPr>
          <w:trHeight w:val="432"/>
        </w:trPr>
        <w:tc>
          <w:tcPr>
            <w:tcW w:w="4512" w:type="dxa"/>
            <w:gridSpan w:val="2"/>
            <w:vAlign w:val="center"/>
          </w:tcPr>
          <w:p w14:paraId="7DA9E454" w14:textId="0D0D6696" w:rsidR="00975A3D" w:rsidRPr="005F0D89" w:rsidRDefault="005F0D89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m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9A9694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33948F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7B1537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68DCFD4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66FA5F16" w14:textId="77777777" w:rsidTr="005F0D89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CA18417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B5542B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0EE56E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288BAA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26C7CB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975A3D" w:rsidRPr="001C2AEC" w14:paraId="6BAF862E" w14:textId="77777777" w:rsidTr="005F0D89">
        <w:trPr>
          <w:trHeight w:val="432"/>
        </w:trPr>
        <w:tc>
          <w:tcPr>
            <w:tcW w:w="4512" w:type="dxa"/>
            <w:gridSpan w:val="2"/>
            <w:vAlign w:val="center"/>
          </w:tcPr>
          <w:p w14:paraId="2E1EB592" w14:textId="5B4F6AD3" w:rsidR="00975A3D" w:rsidRPr="005F0D89" w:rsidRDefault="005F0D89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O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saka city, Japen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B286F1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939AE8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4E9324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13BBC3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083EADB3" w14:textId="77777777" w:rsidTr="005F0D89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47BB7F82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F1779B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2A5330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6A278D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201C06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975A3D" w:rsidRPr="001C2AEC" w14:paraId="13BD52F3" w14:textId="77777777" w:rsidTr="005F0D89">
        <w:trPr>
          <w:trHeight w:val="432"/>
        </w:trPr>
        <w:tc>
          <w:tcPr>
            <w:tcW w:w="4512" w:type="dxa"/>
            <w:gridSpan w:val="2"/>
            <w:vAlign w:val="center"/>
          </w:tcPr>
          <w:p w14:paraId="679A58AF" w14:textId="31DBA426" w:rsidR="00975A3D" w:rsidRPr="005F0D89" w:rsidRDefault="005F0D89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S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oftware development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749154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9C3221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E005EA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F3C9F7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12D887A1" w14:textId="77777777" w:rsidTr="005F0D89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123DDC9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80059F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088FCF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25CDF6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5FF3463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975A3D" w:rsidRPr="001C2AEC" w14:paraId="319C6F36" w14:textId="77777777" w:rsidTr="005F0D89">
        <w:trPr>
          <w:trHeight w:val="432"/>
        </w:trPr>
        <w:tc>
          <w:tcPr>
            <w:tcW w:w="4512" w:type="dxa"/>
            <w:gridSpan w:val="2"/>
            <w:vAlign w:val="center"/>
          </w:tcPr>
          <w:p w14:paraId="17D7E1BD" w14:textId="28FFAC5B" w:rsidR="00975A3D" w:rsidRPr="005F0D89" w:rsidRDefault="005F0D89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S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oftware development engineer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FFBD69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B6545C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73225E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69E5D800" w14:textId="5E57B765" w:rsidR="00975A3D" w:rsidRPr="005F0D89" w:rsidRDefault="005F0D89" w:rsidP="00975A3D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D</w:t>
            </w:r>
            <w:r>
              <w:rPr>
                <w:rFonts w:eastAsiaTheme="minorEastAsia"/>
                <w:b/>
                <w:color w:val="000000" w:themeColor="text1"/>
                <w:lang w:eastAsia="zh-CN"/>
              </w:rPr>
              <w:t>r. Karl</w:t>
            </w:r>
          </w:p>
        </w:tc>
      </w:tr>
      <w:tr w:rsidR="00975A3D" w:rsidRPr="001C2AEC" w14:paraId="570F09DE" w14:textId="77777777" w:rsidTr="005F0D89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9634415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037AED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33A9C4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A8A68D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AE6106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975A3D" w:rsidRPr="001C2AEC" w14:paraId="02312A58" w14:textId="77777777" w:rsidTr="005F0D89">
        <w:trPr>
          <w:trHeight w:val="432"/>
        </w:trPr>
        <w:tc>
          <w:tcPr>
            <w:tcW w:w="4512" w:type="dxa"/>
            <w:gridSpan w:val="2"/>
            <w:vAlign w:val="center"/>
          </w:tcPr>
          <w:p w14:paraId="76FA5F10" w14:textId="59ECE9C0" w:rsidR="00975A3D" w:rsidRPr="005F0D89" w:rsidRDefault="00910389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bookmarkStart w:id="0" w:name="_Hlk87620718"/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S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taff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E1DEBB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CE88B8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03E390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4E1E79B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bookmarkEnd w:id="0"/>
      <w:tr w:rsidR="00975A3D" w:rsidRPr="001C2AEC" w14:paraId="656C0E38" w14:textId="77777777" w:rsidTr="005F0D89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3322DEA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vAlign w:val="center"/>
          </w:tcPr>
          <w:p w14:paraId="2718297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4FBF20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3080E60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5C05CBE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tbl>
      <w:tblPr>
        <w:tblStyle w:val="a7"/>
        <w:tblpPr w:leftFromText="180" w:rightFromText="180" w:vertAnchor="text" w:horzAnchor="margin" w:tblpY="31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408"/>
      </w:tblGrid>
      <w:tr w:rsidR="005F0D89" w:rsidRPr="005F0D89" w14:paraId="0C5CE23C" w14:textId="77777777" w:rsidTr="005F0D89">
        <w:trPr>
          <w:trHeight w:val="274"/>
        </w:trPr>
        <w:tc>
          <w:tcPr>
            <w:tcW w:w="14408" w:type="dxa"/>
            <w:vAlign w:val="center"/>
          </w:tcPr>
          <w:p w14:paraId="2BC70022" w14:textId="65130AA9" w:rsidR="005F0D89" w:rsidRPr="005F0D89" w:rsidRDefault="00910389" w:rsidP="005F0D89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1</w:t>
            </w:r>
            <w:r w:rsidR="00305F8B">
              <w:rPr>
                <w:rFonts w:eastAsiaTheme="minorEastAsia"/>
                <w:noProof/>
                <w:color w:val="000000" w:themeColor="text1"/>
                <w:lang w:eastAsia="zh-CN"/>
              </w:rPr>
              <w:t>0w</w:t>
            </w:r>
          </w:p>
        </w:tc>
      </w:tr>
    </w:tbl>
    <w:p w14:paraId="2F700A09" w14:textId="77777777" w:rsidR="00560932" w:rsidRDefault="00560932" w:rsidP="00D4300C">
      <w:pPr>
        <w:rPr>
          <w:noProof/>
        </w:rPr>
      </w:pPr>
    </w:p>
    <w:p w14:paraId="7D6A681C" w14:textId="1C59787D" w:rsidR="005F0D89" w:rsidRPr="005F0D89" w:rsidRDefault="005F0D89" w:rsidP="005F0D89">
      <w:pPr>
        <w:sectPr w:rsidR="005F0D89" w:rsidRPr="005F0D89" w:rsidSect="00245159">
          <w:footerReference w:type="even" r:id="rId12"/>
          <w:footerReference w:type="default" r:id="rId13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7628FE58" w14:textId="77777777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0BC26" w14:textId="77777777" w:rsidR="00D92C83" w:rsidRDefault="00D92C83" w:rsidP="00D4300C">
      <w:r>
        <w:separator/>
      </w:r>
    </w:p>
  </w:endnote>
  <w:endnote w:type="continuationSeparator" w:id="0">
    <w:p w14:paraId="00285EF2" w14:textId="77777777" w:rsidR="00D92C83" w:rsidRDefault="00D92C83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</w:rPr>
      <w:id w:val="-1095473229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1BE969F8" w14:textId="77777777" w:rsidR="005B0B4C" w:rsidRDefault="005B0B4C" w:rsidP="005B0B4C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649310CE" w14:textId="77777777" w:rsidR="005B0B4C" w:rsidRDefault="005B0B4C" w:rsidP="00BA1CA5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7F2BB" w14:textId="77777777" w:rsidR="005B0B4C" w:rsidRDefault="005B0B4C" w:rsidP="00BA1CA5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F1C0A" w14:textId="77777777" w:rsidR="00D92C83" w:rsidRDefault="00D92C83" w:rsidP="00D4300C">
      <w:r>
        <w:separator/>
      </w:r>
    </w:p>
  </w:footnote>
  <w:footnote w:type="continuationSeparator" w:id="0">
    <w:p w14:paraId="582F1C39" w14:textId="77777777" w:rsidR="00D92C83" w:rsidRDefault="00D92C83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8"/>
  </w:num>
  <w:num w:numId="13">
    <w:abstractNumId w:val="27"/>
  </w:num>
  <w:num w:numId="14">
    <w:abstractNumId w:val="17"/>
  </w:num>
  <w:num w:numId="15">
    <w:abstractNumId w:val="14"/>
  </w:num>
  <w:num w:numId="16">
    <w:abstractNumId w:val="18"/>
  </w:num>
  <w:num w:numId="17">
    <w:abstractNumId w:val="24"/>
  </w:num>
  <w:num w:numId="18">
    <w:abstractNumId w:val="23"/>
  </w:num>
  <w:num w:numId="19">
    <w:abstractNumId w:val="11"/>
  </w:num>
  <w:num w:numId="20">
    <w:abstractNumId w:val="12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21"/>
  </w:num>
  <w:num w:numId="26">
    <w:abstractNumId w:val="22"/>
  </w:num>
  <w:num w:numId="27">
    <w:abstractNumId w:val="26"/>
  </w:num>
  <w:num w:numId="28">
    <w:abstractNumId w:val="29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05F8B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0D89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0389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CE74A3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2C83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506AF6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F0D89"/>
    <w:rPr>
      <w:rFonts w:ascii="Century Gothic" w:eastAsia="Calibri" w:hAnsi="Century Gothic"/>
      <w:sz w:val="18"/>
      <w:szCs w:val="18"/>
    </w:rPr>
  </w:style>
  <w:style w:type="paragraph" w:styleId="1">
    <w:name w:val="heading 1"/>
    <w:basedOn w:val="a"/>
    <w:next w:val="a"/>
    <w:link w:val="10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2">
    <w:name w:val="heading 2"/>
    <w:basedOn w:val="1"/>
    <w:next w:val="a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3">
    <w:name w:val="heading 3"/>
    <w:basedOn w:val="a"/>
    <w:next w:val="a"/>
    <w:link w:val="30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4">
    <w:name w:val="heading 4"/>
    <w:basedOn w:val="a"/>
    <w:next w:val="a"/>
    <w:link w:val="40"/>
    <w:qFormat/>
    <w:rsid w:val="00B8500C"/>
    <w:pPr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4E7C78"/>
    <w:rPr>
      <w:rFonts w:asciiTheme="majorHAnsi" w:hAnsiTheme="majorHAnsi"/>
      <w:b/>
      <w:caps/>
      <w:sz w:val="16"/>
      <w:szCs w:val="24"/>
    </w:rPr>
  </w:style>
  <w:style w:type="paragraph" w:styleId="a3">
    <w:name w:val="Balloon Text"/>
    <w:basedOn w:val="a"/>
    <w:semiHidden/>
    <w:rsid w:val="00FB4C7E"/>
    <w:rPr>
      <w:rFonts w:cs="Tahoma"/>
      <w:szCs w:val="16"/>
    </w:rPr>
  </w:style>
  <w:style w:type="character" w:customStyle="1" w:styleId="40">
    <w:name w:val="标题 4 字符"/>
    <w:basedOn w:val="a0"/>
    <w:link w:val="4"/>
    <w:rsid w:val="004E7C78"/>
    <w:rPr>
      <w:rFonts w:asciiTheme="minorHAnsi" w:hAnsiTheme="minorHAnsi"/>
      <w:b/>
      <w:sz w:val="16"/>
      <w:szCs w:val="24"/>
    </w:rPr>
  </w:style>
  <w:style w:type="character" w:customStyle="1" w:styleId="50">
    <w:name w:val="标题 5 字符"/>
    <w:basedOn w:val="a0"/>
    <w:link w:val="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a"/>
    <w:unhideWhenUsed/>
    <w:qFormat/>
    <w:rsid w:val="009C4A98"/>
    <w:pPr>
      <w:spacing w:before="40"/>
    </w:pPr>
  </w:style>
  <w:style w:type="character" w:styleId="a4">
    <w:name w:val="Placeholder Text"/>
    <w:basedOn w:val="a0"/>
    <w:uiPriority w:val="99"/>
    <w:semiHidden/>
    <w:rsid w:val="00B8500C"/>
    <w:rPr>
      <w:color w:val="808080"/>
    </w:rPr>
  </w:style>
  <w:style w:type="paragraph" w:styleId="a5">
    <w:name w:val="Date"/>
    <w:basedOn w:val="a"/>
    <w:next w:val="a"/>
    <w:link w:val="a6"/>
    <w:qFormat/>
    <w:rsid w:val="00B8500C"/>
    <w:rPr>
      <w:sz w:val="20"/>
    </w:rPr>
  </w:style>
  <w:style w:type="character" w:customStyle="1" w:styleId="a6">
    <w:name w:val="日期 字符"/>
    <w:basedOn w:val="a0"/>
    <w:link w:val="a5"/>
    <w:rsid w:val="00B8500C"/>
    <w:rPr>
      <w:rFonts w:asciiTheme="minorHAnsi" w:hAnsiTheme="minorHAnsi"/>
      <w:szCs w:val="24"/>
    </w:rPr>
  </w:style>
  <w:style w:type="table" w:styleId="a7">
    <w:name w:val="Table Grid"/>
    <w:basedOn w:val="a1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C7F9D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a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a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a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aa">
    <w:name w:val="Normal (Web)"/>
    <w:basedOn w:val="a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a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a"/>
    <w:next w:val="a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a"/>
    <w:next w:val="a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ab">
    <w:name w:val="Title"/>
    <w:basedOn w:val="a"/>
    <w:next w:val="a"/>
    <w:link w:val="ac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ac">
    <w:name w:val="标题 字符"/>
    <w:basedOn w:val="a0"/>
    <w:link w:val="ab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a"/>
    <w:next w:val="a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a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ad">
    <w:name w:val="List Paragraph"/>
    <w:basedOn w:val="a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ae">
    <w:name w:val="Unresolved Mention"/>
    <w:basedOn w:val="a0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a"/>
    <w:next w:val="a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a"/>
    <w:next w:val="a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a"/>
    <w:next w:val="a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af">
    <w:name w:val="No Spacing"/>
    <w:link w:val="af0"/>
    <w:uiPriority w:val="1"/>
    <w:qFormat/>
    <w:rsid w:val="009F028C"/>
    <w:rPr>
      <w:rFonts w:asciiTheme="minorHAnsi" w:hAnsiTheme="minorHAnsi" w:cstheme="minorBidi"/>
      <w:sz w:val="22"/>
      <w:szCs w:val="22"/>
    </w:rPr>
  </w:style>
  <w:style w:type="character" w:customStyle="1" w:styleId="af0">
    <w:name w:val="无间隔 字符"/>
    <w:basedOn w:val="a0"/>
    <w:link w:val="af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标题 1 字符"/>
    <w:basedOn w:val="a0"/>
    <w:link w:val="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af1">
    <w:name w:val="header"/>
    <w:basedOn w:val="a"/>
    <w:link w:val="af2"/>
    <w:unhideWhenUsed/>
    <w:rsid w:val="00027FE5"/>
    <w:pPr>
      <w:tabs>
        <w:tab w:val="center" w:pos="4680"/>
        <w:tab w:val="right" w:pos="9360"/>
      </w:tabs>
    </w:pPr>
  </w:style>
  <w:style w:type="character" w:customStyle="1" w:styleId="af2">
    <w:name w:val="页眉 字符"/>
    <w:basedOn w:val="a0"/>
    <w:link w:val="af1"/>
    <w:rsid w:val="00027FE5"/>
    <w:rPr>
      <w:rFonts w:asciiTheme="minorHAnsi" w:hAnsiTheme="minorHAnsi"/>
      <w:sz w:val="16"/>
      <w:szCs w:val="24"/>
    </w:rPr>
  </w:style>
  <w:style w:type="paragraph" w:styleId="af3">
    <w:name w:val="footer"/>
    <w:basedOn w:val="a"/>
    <w:link w:val="af4"/>
    <w:unhideWhenUsed/>
    <w:rsid w:val="00027FE5"/>
    <w:pPr>
      <w:tabs>
        <w:tab w:val="center" w:pos="4680"/>
        <w:tab w:val="right" w:pos="9360"/>
      </w:tabs>
    </w:pPr>
  </w:style>
  <w:style w:type="character" w:customStyle="1" w:styleId="af4">
    <w:name w:val="页脚 字符"/>
    <w:basedOn w:val="a0"/>
    <w:link w:val="af3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af5">
    <w:name w:val="page number"/>
    <w:basedOn w:val="a0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1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胡 鸣桐</cp:lastModifiedBy>
  <cp:revision>2</cp:revision>
  <cp:lastPrinted>2018-04-15T17:50:00Z</cp:lastPrinted>
  <dcterms:created xsi:type="dcterms:W3CDTF">2021-11-12T07:14:00Z</dcterms:created>
  <dcterms:modified xsi:type="dcterms:W3CDTF">2021-11-12T07:14:00Z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